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9904" w14:textId="77777777" w:rsidR="00111C8E" w:rsidRDefault="00294879">
      <w:pPr>
        <w:pStyle w:val="Heading1"/>
      </w:pPr>
      <w:sdt>
        <w:sdtPr>
          <w:alias w:val="Lesson plan:"/>
          <w:tag w:val="Lesson plan:"/>
          <w:id w:val="303052487"/>
          <w:placeholder>
            <w:docPart w:val="F6A972D3A8DB4FABAB249D7F66443AC0"/>
          </w:placeholder>
          <w:temporary/>
          <w:showingPlcHdr/>
          <w15:appearance w15:val="hidden"/>
        </w:sdtPr>
        <w:sdtEndPr/>
        <w:sdtContent>
          <w:r w:rsidR="00A7193C">
            <w:t>Lesson Plan</w:t>
          </w:r>
        </w:sdtContent>
      </w:sdt>
    </w:p>
    <w:tbl>
      <w:tblPr>
        <w:tblStyle w:val="Listtable"/>
        <w:tblW w:w="5000" w:type="pct"/>
        <w:tblLook w:val="04A0" w:firstRow="1" w:lastRow="0" w:firstColumn="1" w:lastColumn="0" w:noHBand="0" w:noVBand="1"/>
        <w:tblDescription w:val="Lesson plan information table"/>
      </w:tblPr>
      <w:tblGrid>
        <w:gridCol w:w="2675"/>
        <w:gridCol w:w="6685"/>
      </w:tblGrid>
      <w:tr w:rsidR="008E7FB4" w14:paraId="7188FF73" w14:textId="77777777" w:rsidTr="004F2B02">
        <w:sdt>
          <w:sdtPr>
            <w:alias w:val="Title:"/>
            <w:tag w:val="Title:"/>
            <w:id w:val="1510411342"/>
            <w:placeholder>
              <w:docPart w:val="3F8EF4E548764D7A92C0C8084B078202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518F182D" w14:textId="77777777" w:rsidR="008E7FB4" w:rsidRDefault="00160773">
                <w:r>
                  <w:rPr>
                    <w:iCs/>
                  </w:rPr>
                  <w:t>Title</w:t>
                </w:r>
              </w:p>
            </w:tc>
          </w:sdtContent>
        </w:sdt>
        <w:tc>
          <w:tcPr>
            <w:tcW w:w="6685" w:type="dxa"/>
          </w:tcPr>
          <w:p w14:paraId="799F5B93" w14:textId="77777777" w:rsidR="008E7FB4" w:rsidRPr="0096361D" w:rsidRDefault="00294879" w:rsidP="00963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title:"/>
                <w:tag w:val="Enter title:"/>
                <w:id w:val="-1160764239"/>
                <w:placeholder>
                  <w:docPart w:val="912E2EE119FE4B1BB657C952BBF7931E"/>
                </w:placeholder>
                <w:temporary/>
                <w:showingPlcHdr/>
                <w15:appearance w15:val="hidden"/>
              </w:sdtPr>
              <w:sdtEndPr/>
              <w:sdtContent>
                <w:r w:rsidR="0096361D">
                  <w:t>Enter title</w:t>
                </w:r>
              </w:sdtContent>
            </w:sdt>
          </w:p>
        </w:tc>
      </w:tr>
      <w:tr w:rsidR="008E7FB4" w14:paraId="6EB7A99F" w14:textId="77777777" w:rsidTr="004F2B02">
        <w:sdt>
          <w:sdtPr>
            <w:alias w:val="Subject:"/>
            <w:tag w:val="Subject:"/>
            <w:id w:val="-2015832294"/>
            <w:placeholder>
              <w:docPart w:val="4ADAA39A4BD142ED916C42305A7B381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2FBCD218" w14:textId="77777777" w:rsidR="008E7FB4" w:rsidRDefault="00160773">
                <w:r>
                  <w:rPr>
                    <w:iCs/>
                  </w:rPr>
                  <w:t>Subject</w:t>
                </w:r>
              </w:p>
            </w:tc>
          </w:sdtContent>
        </w:sdt>
        <w:sdt>
          <w:sdtPr>
            <w:alias w:val="Enter subject:"/>
            <w:tag w:val="Enter subject:"/>
            <w:id w:val="237840018"/>
            <w:placeholder>
              <w:docPart w:val="9D8A825DCE77447FB795FA26C2633C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85" w:type="dxa"/>
              </w:tcPr>
              <w:p w14:paraId="79D4AB2C" w14:textId="77777777" w:rsidR="008E7FB4" w:rsidRDefault="0096361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Enter </w:t>
                </w:r>
                <w:r w:rsidR="008907DC">
                  <w:t>subject</w:t>
                </w:r>
              </w:p>
            </w:tc>
          </w:sdtContent>
        </w:sdt>
      </w:tr>
      <w:tr w:rsidR="008E7FB4" w14:paraId="4B0C4E7D" w14:textId="77777777" w:rsidTr="004F2B02">
        <w:sdt>
          <w:sdtPr>
            <w:rPr>
              <w:iCs/>
            </w:rPr>
            <w:alias w:val="Author:"/>
            <w:tag w:val="Author:"/>
            <w:id w:val="-421875527"/>
            <w:placeholder>
              <w:docPart w:val="A2EF7ECC188F41F7B1EB700E50180B2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16F335AC" w14:textId="77777777" w:rsidR="008E7FB4" w:rsidRDefault="00160773">
                <w:r w:rsidRPr="00160773">
                  <w:t>Author</w:t>
                </w:r>
              </w:p>
            </w:tc>
          </w:sdtContent>
        </w:sdt>
        <w:sdt>
          <w:sdtPr>
            <w:alias w:val="Enter author:"/>
            <w:tag w:val="Enter author:"/>
            <w:id w:val="-1237781672"/>
            <w:placeholder>
              <w:docPart w:val="E1D5B76151AB4A61A89CFB76CD97158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85" w:type="dxa"/>
              </w:tcPr>
              <w:p w14:paraId="0B5EB32C" w14:textId="77777777" w:rsidR="008E7FB4" w:rsidRDefault="0096361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author</w:t>
                </w:r>
              </w:p>
            </w:tc>
          </w:sdtContent>
        </w:sdt>
      </w:tr>
      <w:tr w:rsidR="008E7FB4" w14:paraId="3E4C6D29" w14:textId="77777777" w:rsidTr="004F2B02">
        <w:sdt>
          <w:sdtPr>
            <w:rPr>
              <w:iCs/>
            </w:rPr>
            <w:alias w:val="Grade level:"/>
            <w:tag w:val="Grade level:"/>
            <w:id w:val="1692801054"/>
            <w:placeholder>
              <w:docPart w:val="8982B46E72B24ECC87DAECB80D002D0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322BF165" w14:textId="77777777" w:rsidR="008E7FB4" w:rsidRDefault="00160773">
                <w:r>
                  <w:rPr>
                    <w:iCs/>
                  </w:rPr>
                  <w:t>Grade level</w:t>
                </w:r>
              </w:p>
            </w:tc>
          </w:sdtContent>
        </w:sdt>
        <w:sdt>
          <w:sdtPr>
            <w:alias w:val="Enter grade level:"/>
            <w:tag w:val="Enter grade level:"/>
            <w:id w:val="852917689"/>
            <w:placeholder>
              <w:docPart w:val="1684B6C76BE1416B9F2DF11F120F7CAA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85" w:type="dxa"/>
              </w:tcPr>
              <w:p w14:paraId="5AD87D51" w14:textId="77777777" w:rsidR="008E7FB4" w:rsidRDefault="0096361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grade level</w:t>
                </w:r>
              </w:p>
            </w:tc>
          </w:sdtContent>
        </w:sdt>
      </w:tr>
      <w:tr w:rsidR="008E7FB4" w14:paraId="67092D95" w14:textId="77777777" w:rsidTr="004F2B02">
        <w:sdt>
          <w:sdtPr>
            <w:rPr>
              <w:iCs/>
            </w:rPr>
            <w:alias w:val="Time duration:"/>
            <w:tag w:val="Time duration:"/>
            <w:id w:val="1983274485"/>
            <w:placeholder>
              <w:docPart w:val="7C2EA5A0FDCE4C3097780B5C67C4510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1504847B" w14:textId="77777777" w:rsidR="008E7FB4" w:rsidRDefault="00160773">
                <w:r>
                  <w:rPr>
                    <w:iCs/>
                  </w:rPr>
                  <w:t>Time duration</w:t>
                </w:r>
              </w:p>
            </w:tc>
          </w:sdtContent>
        </w:sdt>
        <w:sdt>
          <w:sdtPr>
            <w:alias w:val="Enter time duration:"/>
            <w:tag w:val="Enter time duration:"/>
            <w:id w:val="147263867"/>
            <w:placeholder>
              <w:docPart w:val="476967781C2F4A53863F2B6D5BD9DE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85" w:type="dxa"/>
              </w:tcPr>
              <w:p w14:paraId="695B1A34" w14:textId="77777777" w:rsidR="008E7FB4" w:rsidRDefault="0096361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time duration</w:t>
                </w:r>
              </w:p>
            </w:tc>
          </w:sdtContent>
        </w:sdt>
      </w:tr>
      <w:tr w:rsidR="008E7FB4" w14:paraId="61295318" w14:textId="77777777" w:rsidTr="004F2B02">
        <w:sdt>
          <w:sdtPr>
            <w:rPr>
              <w:iCs/>
            </w:rPr>
            <w:alias w:val="Overview:"/>
            <w:tag w:val="Overview:"/>
            <w:id w:val="2122106181"/>
            <w:placeholder>
              <w:docPart w:val="46AB553A69C64DC8A6A6C358267879B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66268E29" w14:textId="77777777" w:rsidR="008E7FB4" w:rsidRDefault="00160773">
                <w:r>
                  <w:rPr>
                    <w:iCs/>
                  </w:rPr>
                  <w:t>Overview</w:t>
                </w:r>
              </w:p>
            </w:tc>
          </w:sdtContent>
        </w:sdt>
        <w:sdt>
          <w:sdtPr>
            <w:alias w:val="Enter overview:"/>
            <w:tag w:val="Enter overview:"/>
            <w:id w:val="-1939049639"/>
            <w:placeholder>
              <w:docPart w:val="BFA52A184B994220BCC803DDBAFE8A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85" w:type="dxa"/>
              </w:tcPr>
              <w:p w14:paraId="70289D59" w14:textId="77777777" w:rsidR="008E7FB4" w:rsidRDefault="0096361D" w:rsidP="0096361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overview</w:t>
                </w:r>
              </w:p>
            </w:tc>
          </w:sdtContent>
        </w:sdt>
      </w:tr>
      <w:tr w:rsidR="008E7FB4" w14:paraId="03548983" w14:textId="77777777" w:rsidTr="004F2B02">
        <w:sdt>
          <w:sdtPr>
            <w:rPr>
              <w:iCs/>
            </w:rPr>
            <w:alias w:val="Objective:"/>
            <w:tag w:val="Objective:"/>
            <w:id w:val="-305854865"/>
            <w:placeholder>
              <w:docPart w:val="8F430078BFB246EA803F1B3C10E9816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0965B1FD" w14:textId="77777777" w:rsidR="008E7FB4" w:rsidRDefault="00160773">
                <w:r>
                  <w:rPr>
                    <w:iCs/>
                  </w:rPr>
                  <w:t>Objective</w:t>
                </w:r>
              </w:p>
            </w:tc>
          </w:sdtContent>
        </w:sdt>
        <w:sdt>
          <w:sdtPr>
            <w:alias w:val="Enter objective:"/>
            <w:tag w:val="Enter objective:"/>
            <w:id w:val="-696009154"/>
            <w:placeholder>
              <w:docPart w:val="AC5C65A8300547D79878272A1EC6B1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85" w:type="dxa"/>
              </w:tcPr>
              <w:p w14:paraId="1D69EA77" w14:textId="77777777" w:rsidR="008E7FB4" w:rsidRDefault="0096361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objective</w:t>
                </w:r>
              </w:p>
            </w:tc>
          </w:sdtContent>
        </w:sdt>
      </w:tr>
      <w:tr w:rsidR="008E7FB4" w14:paraId="0D9B6CE6" w14:textId="77777777" w:rsidTr="004F2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sdt>
            <w:sdtPr>
              <w:rPr>
                <w:iCs/>
              </w:rPr>
              <w:alias w:val="Materials:"/>
              <w:tag w:val="Materials:"/>
              <w:id w:val="1820617067"/>
              <w:placeholder>
                <w:docPart w:val="B2FCEB596DB3470E84B872293511299A"/>
              </w:placeholder>
              <w:temporary/>
              <w:showingPlcHdr/>
              <w15:appearance w15:val="hidden"/>
            </w:sdtPr>
            <w:sdtEndPr/>
            <w:sdtContent>
              <w:p w14:paraId="5D2C157E" w14:textId="77777777" w:rsidR="00160773" w:rsidRPr="00160773" w:rsidRDefault="00160773" w:rsidP="00160773">
                <w:pPr>
                  <w:rPr>
                    <w:i w:val="0"/>
                    <w:iCs/>
                  </w:rPr>
                </w:pPr>
                <w:r>
                  <w:rPr>
                    <w:iCs/>
                  </w:rPr>
                  <w:t>Materials</w:t>
                </w:r>
              </w:p>
            </w:sdtContent>
          </w:sdt>
        </w:tc>
        <w:sdt>
          <w:sdtPr>
            <w:alias w:val="Enter materials:"/>
            <w:tag w:val="Enter materials:"/>
            <w:id w:val="-606190483"/>
            <w:placeholder>
              <w:docPart w:val="B6A80B2D48DE41B69478AE033F4C60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85" w:type="dxa"/>
              </w:tcPr>
              <w:p w14:paraId="7F4177BC" w14:textId="77777777" w:rsidR="008E7FB4" w:rsidRDefault="0096361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materials</w:t>
                </w:r>
              </w:p>
            </w:tc>
          </w:sdtContent>
        </w:sdt>
      </w:tr>
      <w:tr w:rsidR="00160773" w14:paraId="2D4F3997" w14:textId="77777777" w:rsidTr="004F2B02">
        <w:sdt>
          <w:sdtPr>
            <w:rPr>
              <w:iCs/>
            </w:rPr>
            <w:alias w:val="Activities and procedures:"/>
            <w:tag w:val="Activities and procedures:"/>
            <w:id w:val="273912788"/>
            <w:placeholder>
              <w:docPart w:val="FA6E8D5A4C394946B36F1203953E58C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1EAD61F0" w14:textId="77777777" w:rsidR="00160773" w:rsidRDefault="00160773" w:rsidP="00160773">
                <w:pPr>
                  <w:rPr>
                    <w:i w:val="0"/>
                    <w:iCs/>
                  </w:rPr>
                </w:pPr>
                <w:r>
                  <w:rPr>
                    <w:iCs/>
                  </w:rPr>
                  <w:t>Activities and procedures</w:t>
                </w:r>
              </w:p>
            </w:tc>
          </w:sdtContent>
        </w:sdt>
        <w:sdt>
          <w:sdtPr>
            <w:alias w:val="Enter activities and procedures:"/>
            <w:tag w:val="Enter activities and procedures:"/>
            <w:id w:val="643250290"/>
            <w:placeholder>
              <w:docPart w:val="FA26767422B049AA88A5D2ACA8EABE1D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85" w:type="dxa"/>
              </w:tcPr>
              <w:p w14:paraId="7C92F85E" w14:textId="77777777" w:rsidR="00160773" w:rsidRDefault="0096361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activities and procedures</w:t>
                </w:r>
              </w:p>
            </w:tc>
          </w:sdtContent>
        </w:sdt>
      </w:tr>
      <w:tr w:rsidR="00160773" w14:paraId="5E1ADBA9" w14:textId="77777777" w:rsidTr="004F2B02">
        <w:sdt>
          <w:sdtPr>
            <w:rPr>
              <w:iCs/>
            </w:rPr>
            <w:alias w:val="Conclusions:"/>
            <w:tag w:val="Conclusions:"/>
            <w:id w:val="-1287662591"/>
            <w:placeholder>
              <w:docPart w:val="1AEDC8E74B9C4659BB1CA7D31862973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5361310B" w14:textId="77777777" w:rsidR="00160773" w:rsidRDefault="00160773" w:rsidP="00160773">
                <w:pPr>
                  <w:rPr>
                    <w:i w:val="0"/>
                    <w:iCs/>
                  </w:rPr>
                </w:pPr>
                <w:r>
                  <w:rPr>
                    <w:iCs/>
                  </w:rPr>
                  <w:t>Conclusions</w:t>
                </w:r>
              </w:p>
            </w:tc>
          </w:sdtContent>
        </w:sdt>
        <w:sdt>
          <w:sdtPr>
            <w:alias w:val="Enter conclusions:"/>
            <w:tag w:val="Enter conclusions:"/>
            <w:id w:val="362328314"/>
            <w:placeholder>
              <w:docPart w:val="1C324A1672E84BD59B3EE3828CA40F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85" w:type="dxa"/>
              </w:tcPr>
              <w:p w14:paraId="52A34F02" w14:textId="77777777" w:rsidR="00160773" w:rsidRDefault="0096361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conclusions</w:t>
                </w:r>
              </w:p>
            </w:tc>
          </w:sdtContent>
        </w:sdt>
      </w:tr>
      <w:tr w:rsidR="00160773" w14:paraId="2188891D" w14:textId="77777777" w:rsidTr="004F2B02">
        <w:sdt>
          <w:sdtPr>
            <w:rPr>
              <w:iCs/>
            </w:rPr>
            <w:alias w:val="Extra credit:"/>
            <w:tag w:val="Extra credit:"/>
            <w:id w:val="1155344731"/>
            <w:placeholder>
              <w:docPart w:val="60B8A5A5ED6849078CC76F350546E22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75" w:type="dxa"/>
              </w:tcPr>
              <w:p w14:paraId="4769DDBA" w14:textId="77777777" w:rsidR="00160773" w:rsidRDefault="00160773" w:rsidP="00160773">
                <w:pPr>
                  <w:rPr>
                    <w:i w:val="0"/>
                    <w:iCs/>
                  </w:rPr>
                </w:pPr>
                <w:r>
                  <w:rPr>
                    <w:iCs/>
                  </w:rPr>
                  <w:t>Extra credit</w:t>
                </w:r>
              </w:p>
            </w:tc>
          </w:sdtContent>
        </w:sdt>
        <w:sdt>
          <w:sdtPr>
            <w:alias w:val="Enter extra credit:"/>
            <w:tag w:val="Enter extra credit:"/>
            <w:id w:val="23221939"/>
            <w:placeholder>
              <w:docPart w:val="6A56CC10F83E437A8CDE23A9537405AE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85" w:type="dxa"/>
              </w:tcPr>
              <w:p w14:paraId="436C01A9" w14:textId="77777777" w:rsidR="00160773" w:rsidRDefault="0049057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extra cre</w:t>
                </w:r>
                <w:r w:rsidR="0096361D">
                  <w:t>dit</w:t>
                </w:r>
              </w:p>
            </w:tc>
          </w:sdtContent>
        </w:sdt>
      </w:tr>
    </w:tbl>
    <w:p w14:paraId="0E00D369" w14:textId="77777777" w:rsidR="00AE6722" w:rsidRDefault="00AE6722"/>
    <w:p w14:paraId="50BB2D9F" w14:textId="77777777" w:rsidR="00FF72D4" w:rsidRDefault="00FF72D4"/>
    <w:p w14:paraId="37D21BBB" w14:textId="77777777" w:rsidR="00FF72D4" w:rsidRDefault="00FF72D4"/>
    <w:p w14:paraId="127EAF26" w14:textId="77777777" w:rsidR="00FF72D4" w:rsidRDefault="00FF72D4"/>
    <w:p w14:paraId="211212F5" w14:textId="77777777" w:rsidR="00FF72D4" w:rsidRDefault="00FF72D4"/>
    <w:p w14:paraId="4D6E05CA" w14:textId="77777777" w:rsidR="00FF72D4" w:rsidRDefault="00FF72D4"/>
    <w:p w14:paraId="10E0E67C" w14:textId="77777777" w:rsidR="00FF72D4" w:rsidRDefault="00FF72D4"/>
    <w:p w14:paraId="1EF6DD32" w14:textId="77777777" w:rsidR="00FF72D4" w:rsidRDefault="00FF72D4"/>
    <w:p w14:paraId="7F9078D7" w14:textId="77777777" w:rsidR="00FF72D4" w:rsidRDefault="00FF72D4"/>
    <w:p w14:paraId="6478BA5A" w14:textId="77777777" w:rsidR="00FF72D4" w:rsidRDefault="00FF72D4"/>
    <w:p w14:paraId="0691FE6B" w14:textId="77777777" w:rsidR="00FF72D4" w:rsidRDefault="00FF72D4"/>
    <w:p w14:paraId="29D9FBAE" w14:textId="77777777" w:rsidR="00FF72D4" w:rsidRDefault="00FF72D4"/>
    <w:p w14:paraId="2A990D84" w14:textId="77777777" w:rsidR="00FF72D4" w:rsidRDefault="00FF72D4"/>
    <w:p w14:paraId="4CA8497C" w14:textId="4CA40B2A" w:rsidR="00FF72D4" w:rsidRDefault="00FF72D4">
      <w:pPr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 xml:space="preserve">                    </w:t>
      </w:r>
      <w:r w:rsidRPr="00FF72D4">
        <w:rPr>
          <w:rFonts w:asciiTheme="majorBidi" w:hAnsiTheme="majorBidi" w:cstheme="majorBidi"/>
          <w:sz w:val="72"/>
          <w:szCs w:val="72"/>
        </w:rPr>
        <w:t>SEO</w:t>
      </w:r>
    </w:p>
    <w:p w14:paraId="5E8615F6" w14:textId="77777777" w:rsidR="00FF72D4" w:rsidRPr="00FF72D4" w:rsidRDefault="00FF72D4" w:rsidP="00FF72D4">
      <w:pPr>
        <w:pStyle w:val="ListParagraph"/>
        <w:numPr>
          <w:ilvl w:val="0"/>
          <w:numId w:val="11"/>
        </w:numPr>
        <w:rPr>
          <w:color w:val="002060"/>
          <w:sz w:val="28"/>
          <w:szCs w:val="28"/>
        </w:rPr>
      </w:pPr>
      <w:r w:rsidRPr="00FF72D4">
        <w:rPr>
          <w:color w:val="002060"/>
          <w:sz w:val="28"/>
          <w:szCs w:val="28"/>
        </w:rPr>
        <w:t>Overview</w:t>
      </w:r>
    </w:p>
    <w:p w14:paraId="1D4C68CE" w14:textId="6CC9E47D" w:rsidR="00FF72D4" w:rsidRPr="00FF72D4" w:rsidRDefault="00FF72D4" w:rsidP="00FF72D4">
      <w:pPr>
        <w:pStyle w:val="ListParagraph"/>
        <w:numPr>
          <w:ilvl w:val="0"/>
          <w:numId w:val="12"/>
        </w:numPr>
        <w:rPr>
          <w:color w:val="002060"/>
          <w:sz w:val="28"/>
          <w:szCs w:val="28"/>
        </w:rPr>
      </w:pPr>
      <w:r w:rsidRPr="00FF72D4">
        <w:rPr>
          <w:color w:val="002060"/>
          <w:sz w:val="28"/>
          <w:szCs w:val="28"/>
        </w:rPr>
        <w:t>What is SEO</w:t>
      </w:r>
    </w:p>
    <w:p w14:paraId="184F922A" w14:textId="5BA7F86B" w:rsidR="00FF72D4" w:rsidRPr="00FF72D4" w:rsidRDefault="00FF72D4" w:rsidP="00FF72D4">
      <w:pPr>
        <w:pStyle w:val="ListParagraph"/>
        <w:numPr>
          <w:ilvl w:val="0"/>
          <w:numId w:val="12"/>
        </w:numPr>
        <w:rPr>
          <w:color w:val="002060"/>
          <w:sz w:val="28"/>
          <w:szCs w:val="28"/>
        </w:rPr>
      </w:pPr>
      <w:r w:rsidRPr="00FF72D4">
        <w:rPr>
          <w:color w:val="002060"/>
          <w:sz w:val="28"/>
          <w:szCs w:val="28"/>
        </w:rPr>
        <w:t>Reading Search Engine result pages</w:t>
      </w:r>
    </w:p>
    <w:p w14:paraId="55F21442" w14:textId="299F9354" w:rsidR="00FF72D4" w:rsidRPr="00FF72D4" w:rsidRDefault="00FF72D4" w:rsidP="00FF72D4">
      <w:pPr>
        <w:pStyle w:val="ListParagraph"/>
        <w:numPr>
          <w:ilvl w:val="0"/>
          <w:numId w:val="12"/>
        </w:numPr>
        <w:rPr>
          <w:color w:val="002060"/>
          <w:sz w:val="28"/>
          <w:szCs w:val="28"/>
        </w:rPr>
      </w:pPr>
      <w:r w:rsidRPr="00FF72D4">
        <w:rPr>
          <w:color w:val="002060"/>
          <w:sz w:val="28"/>
          <w:szCs w:val="28"/>
        </w:rPr>
        <w:t>Setting SEO Expectations</w:t>
      </w:r>
    </w:p>
    <w:p w14:paraId="69E3C811" w14:textId="203E5907" w:rsidR="00FF72D4" w:rsidRPr="00FF72D4" w:rsidRDefault="00FF72D4" w:rsidP="00FF72D4">
      <w:pPr>
        <w:pStyle w:val="ListParagraph"/>
        <w:numPr>
          <w:ilvl w:val="0"/>
          <w:numId w:val="12"/>
        </w:numPr>
        <w:rPr>
          <w:color w:val="002060"/>
          <w:sz w:val="28"/>
          <w:szCs w:val="28"/>
        </w:rPr>
      </w:pPr>
      <w:r w:rsidRPr="00FF72D4">
        <w:rPr>
          <w:color w:val="002060"/>
          <w:sz w:val="28"/>
          <w:szCs w:val="28"/>
        </w:rPr>
        <w:t>How SEO affects your business</w:t>
      </w:r>
    </w:p>
    <w:p w14:paraId="12EA33D1" w14:textId="77777777" w:rsidR="00FF72D4" w:rsidRPr="00FF72D4" w:rsidRDefault="00FF72D4" w:rsidP="00FF72D4">
      <w:pPr>
        <w:pStyle w:val="ListParagraph"/>
        <w:ind w:left="1515"/>
        <w:rPr>
          <w:sz w:val="28"/>
          <w:szCs w:val="28"/>
        </w:rPr>
      </w:pPr>
    </w:p>
    <w:p w14:paraId="6EBAD3CF" w14:textId="2AFFB80D" w:rsidR="00FF72D4" w:rsidRPr="00294879" w:rsidRDefault="00FF72D4" w:rsidP="00FF72D4">
      <w:pPr>
        <w:pStyle w:val="ListParagraph"/>
        <w:numPr>
          <w:ilvl w:val="0"/>
          <w:numId w:val="11"/>
        </w:numPr>
        <w:rPr>
          <w:color w:val="722711" w:themeColor="accent6" w:themeShade="80"/>
          <w:sz w:val="28"/>
          <w:szCs w:val="28"/>
        </w:rPr>
      </w:pPr>
      <w:r w:rsidRPr="00294879">
        <w:rPr>
          <w:color w:val="722711" w:themeColor="accent6" w:themeShade="80"/>
          <w:sz w:val="28"/>
          <w:szCs w:val="28"/>
        </w:rPr>
        <w:t>Keywords</w:t>
      </w:r>
      <w:r w:rsidR="00130A2E" w:rsidRPr="00294879">
        <w:rPr>
          <w:color w:val="722711" w:themeColor="accent6" w:themeShade="80"/>
          <w:sz w:val="28"/>
          <w:szCs w:val="28"/>
        </w:rPr>
        <w:t xml:space="preserve">: </w:t>
      </w:r>
      <w:r w:rsidRPr="00294879">
        <w:rPr>
          <w:color w:val="722711" w:themeColor="accent6" w:themeShade="80"/>
          <w:sz w:val="28"/>
          <w:szCs w:val="28"/>
        </w:rPr>
        <w:t xml:space="preserve">The </w:t>
      </w:r>
      <w:r w:rsidR="00130A2E" w:rsidRPr="00294879">
        <w:rPr>
          <w:color w:val="722711" w:themeColor="accent6" w:themeShade="80"/>
          <w:sz w:val="28"/>
          <w:szCs w:val="28"/>
        </w:rPr>
        <w:t xml:space="preserve">Foundation Of </w:t>
      </w:r>
      <w:r w:rsidRPr="00294879">
        <w:rPr>
          <w:color w:val="722711" w:themeColor="accent6" w:themeShade="80"/>
          <w:sz w:val="28"/>
          <w:szCs w:val="28"/>
        </w:rPr>
        <w:t>SEO</w:t>
      </w:r>
    </w:p>
    <w:p w14:paraId="62C3BAA3" w14:textId="6365E33D" w:rsidR="00FF72D4" w:rsidRPr="00294879" w:rsidRDefault="00FF72D4" w:rsidP="00FF72D4">
      <w:pPr>
        <w:pStyle w:val="ListParagraph"/>
        <w:numPr>
          <w:ilvl w:val="0"/>
          <w:numId w:val="14"/>
        </w:numPr>
        <w:rPr>
          <w:color w:val="722711" w:themeColor="accent6" w:themeShade="80"/>
          <w:sz w:val="28"/>
          <w:szCs w:val="28"/>
        </w:rPr>
      </w:pPr>
      <w:r w:rsidRPr="00294879">
        <w:rPr>
          <w:color w:val="722711" w:themeColor="accent6" w:themeShade="80"/>
          <w:sz w:val="28"/>
          <w:szCs w:val="28"/>
        </w:rPr>
        <w:t xml:space="preserve">Why </w:t>
      </w:r>
      <w:r w:rsidR="00130A2E" w:rsidRPr="00294879">
        <w:rPr>
          <w:color w:val="722711" w:themeColor="accent6" w:themeShade="80"/>
          <w:sz w:val="28"/>
          <w:szCs w:val="28"/>
        </w:rPr>
        <w:t xml:space="preserve">Do We Need Key Research </w:t>
      </w:r>
      <w:proofErr w:type="gramStart"/>
      <w:r w:rsidR="00130A2E" w:rsidRPr="00294879">
        <w:rPr>
          <w:color w:val="722711" w:themeColor="accent6" w:themeShade="80"/>
          <w:sz w:val="28"/>
          <w:szCs w:val="28"/>
        </w:rPr>
        <w:t>Plan</w:t>
      </w:r>
      <w:proofErr w:type="gramEnd"/>
    </w:p>
    <w:p w14:paraId="58D061CA" w14:textId="1FE46028" w:rsidR="00FF72D4" w:rsidRPr="00294879" w:rsidRDefault="00FF72D4" w:rsidP="00FF72D4">
      <w:pPr>
        <w:pStyle w:val="ListParagraph"/>
        <w:numPr>
          <w:ilvl w:val="0"/>
          <w:numId w:val="14"/>
        </w:numPr>
        <w:rPr>
          <w:color w:val="722711" w:themeColor="accent6" w:themeShade="80"/>
          <w:sz w:val="28"/>
          <w:szCs w:val="28"/>
        </w:rPr>
      </w:pPr>
      <w:r w:rsidRPr="00294879">
        <w:rPr>
          <w:color w:val="722711" w:themeColor="accent6" w:themeShade="80"/>
          <w:sz w:val="28"/>
          <w:szCs w:val="28"/>
        </w:rPr>
        <w:t xml:space="preserve">How </w:t>
      </w:r>
      <w:r w:rsidR="00294879" w:rsidRPr="00294879">
        <w:rPr>
          <w:color w:val="722711" w:themeColor="accent6" w:themeShade="80"/>
          <w:sz w:val="28"/>
          <w:szCs w:val="28"/>
        </w:rPr>
        <w:t>to</w:t>
      </w:r>
      <w:r w:rsidR="00130A2E" w:rsidRPr="00294879">
        <w:rPr>
          <w:color w:val="722711" w:themeColor="accent6" w:themeShade="80"/>
          <w:sz w:val="28"/>
          <w:szCs w:val="28"/>
        </w:rPr>
        <w:t xml:space="preserve"> Research Keywords</w:t>
      </w:r>
    </w:p>
    <w:p w14:paraId="185C5BC6" w14:textId="0052DBC9" w:rsidR="00FF72D4" w:rsidRPr="00294879" w:rsidRDefault="00FF72D4" w:rsidP="00FF72D4">
      <w:pPr>
        <w:pStyle w:val="ListParagraph"/>
        <w:numPr>
          <w:ilvl w:val="0"/>
          <w:numId w:val="14"/>
        </w:numPr>
        <w:rPr>
          <w:color w:val="722711" w:themeColor="accent6" w:themeShade="80"/>
          <w:sz w:val="28"/>
          <w:szCs w:val="28"/>
        </w:rPr>
      </w:pPr>
      <w:r w:rsidRPr="00294879">
        <w:rPr>
          <w:color w:val="722711" w:themeColor="accent6" w:themeShade="80"/>
          <w:sz w:val="28"/>
          <w:szCs w:val="28"/>
        </w:rPr>
        <w:t xml:space="preserve">Tools </w:t>
      </w:r>
      <w:r w:rsidR="00294879" w:rsidRPr="00294879">
        <w:rPr>
          <w:color w:val="722711" w:themeColor="accent6" w:themeShade="80"/>
          <w:sz w:val="28"/>
          <w:szCs w:val="28"/>
        </w:rPr>
        <w:t>to</w:t>
      </w:r>
      <w:r w:rsidR="00130A2E" w:rsidRPr="00294879">
        <w:rPr>
          <w:color w:val="722711" w:themeColor="accent6" w:themeShade="80"/>
          <w:sz w:val="28"/>
          <w:szCs w:val="28"/>
        </w:rPr>
        <w:t xml:space="preserve"> Help You Analyze Keywords</w:t>
      </w:r>
    </w:p>
    <w:p w14:paraId="78BF52B1" w14:textId="3F38A90B" w:rsidR="00FF72D4" w:rsidRPr="00294879" w:rsidRDefault="00FF72D4" w:rsidP="00FF72D4">
      <w:pPr>
        <w:pStyle w:val="ListParagraph"/>
        <w:numPr>
          <w:ilvl w:val="0"/>
          <w:numId w:val="14"/>
        </w:numPr>
        <w:rPr>
          <w:color w:val="722711" w:themeColor="accent6" w:themeShade="80"/>
          <w:sz w:val="28"/>
          <w:szCs w:val="28"/>
        </w:rPr>
      </w:pPr>
      <w:r w:rsidRPr="00294879">
        <w:rPr>
          <w:color w:val="722711" w:themeColor="accent6" w:themeShade="80"/>
          <w:sz w:val="28"/>
          <w:szCs w:val="28"/>
        </w:rPr>
        <w:t>Understanding Keyword Attributes</w:t>
      </w:r>
    </w:p>
    <w:p w14:paraId="7BB9D9E4" w14:textId="36319EDA" w:rsidR="00FF72D4" w:rsidRPr="00294879" w:rsidRDefault="00130A2E" w:rsidP="00FF72D4">
      <w:pPr>
        <w:pStyle w:val="ListParagraph"/>
        <w:numPr>
          <w:ilvl w:val="0"/>
          <w:numId w:val="14"/>
        </w:numPr>
        <w:rPr>
          <w:color w:val="722711" w:themeColor="accent6" w:themeShade="80"/>
          <w:sz w:val="28"/>
          <w:szCs w:val="28"/>
        </w:rPr>
      </w:pPr>
      <w:r w:rsidRPr="00294879">
        <w:rPr>
          <w:color w:val="722711" w:themeColor="accent6" w:themeShade="80"/>
          <w:sz w:val="28"/>
          <w:szCs w:val="28"/>
        </w:rPr>
        <w:t xml:space="preserve">Understanding Keyword Distribution </w:t>
      </w:r>
    </w:p>
    <w:p w14:paraId="28A7DCE0" w14:textId="60975A6F" w:rsidR="00130A2E" w:rsidRPr="00294879" w:rsidRDefault="00130A2E" w:rsidP="00FF72D4">
      <w:pPr>
        <w:pStyle w:val="ListParagraph"/>
        <w:numPr>
          <w:ilvl w:val="0"/>
          <w:numId w:val="14"/>
        </w:numPr>
        <w:rPr>
          <w:color w:val="722711" w:themeColor="accent6" w:themeShade="80"/>
          <w:sz w:val="28"/>
          <w:szCs w:val="28"/>
        </w:rPr>
      </w:pPr>
      <w:r w:rsidRPr="00294879">
        <w:rPr>
          <w:color w:val="722711" w:themeColor="accent6" w:themeShade="80"/>
          <w:sz w:val="28"/>
          <w:szCs w:val="28"/>
        </w:rPr>
        <w:t>Ongoing Keyword Evaluation</w:t>
      </w:r>
    </w:p>
    <w:p w14:paraId="297540E6" w14:textId="77777777" w:rsidR="00130A2E" w:rsidRDefault="00130A2E" w:rsidP="00130A2E">
      <w:pPr>
        <w:pStyle w:val="ListParagraph"/>
        <w:ind w:left="1440"/>
        <w:rPr>
          <w:sz w:val="28"/>
          <w:szCs w:val="28"/>
        </w:rPr>
      </w:pPr>
    </w:p>
    <w:p w14:paraId="3DC02B9D" w14:textId="77777777" w:rsidR="00130A2E" w:rsidRPr="00FF72D4" w:rsidRDefault="00130A2E" w:rsidP="00130A2E">
      <w:pPr>
        <w:pStyle w:val="ListParagraph"/>
        <w:ind w:left="1440"/>
        <w:rPr>
          <w:sz w:val="28"/>
          <w:szCs w:val="28"/>
        </w:rPr>
      </w:pPr>
    </w:p>
    <w:p w14:paraId="54634423" w14:textId="1247729A" w:rsidR="00FF72D4" w:rsidRPr="00294879" w:rsidRDefault="00FF72D4" w:rsidP="00FF72D4">
      <w:pPr>
        <w:pStyle w:val="ListParagraph"/>
        <w:numPr>
          <w:ilvl w:val="0"/>
          <w:numId w:val="11"/>
        </w:numPr>
        <w:rPr>
          <w:color w:val="0070C0"/>
          <w:sz w:val="28"/>
          <w:szCs w:val="28"/>
        </w:rPr>
      </w:pPr>
      <w:r w:rsidRPr="00294879">
        <w:rPr>
          <w:color w:val="0070C0"/>
          <w:sz w:val="28"/>
          <w:szCs w:val="28"/>
        </w:rPr>
        <w:t>Content Optimization: How Search Engines and People View Web Pages.</w:t>
      </w:r>
    </w:p>
    <w:p w14:paraId="5A043684" w14:textId="2344DE69" w:rsidR="00130A2E" w:rsidRPr="00294879" w:rsidRDefault="00294879" w:rsidP="00294879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 w:rsidRPr="00294879">
        <w:rPr>
          <w:color w:val="0070C0"/>
          <w:sz w:val="28"/>
          <w:szCs w:val="28"/>
        </w:rPr>
        <w:t>Understanding content Optimization</w:t>
      </w:r>
    </w:p>
    <w:p w14:paraId="24151699" w14:textId="41A9034B" w:rsidR="00294879" w:rsidRPr="00294879" w:rsidRDefault="00294879" w:rsidP="00294879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 w:rsidRPr="00294879">
        <w:rPr>
          <w:color w:val="0070C0"/>
          <w:sz w:val="28"/>
          <w:szCs w:val="28"/>
        </w:rPr>
        <w:t>Optimizing Site Structure</w:t>
      </w:r>
    </w:p>
    <w:p w14:paraId="0BF02566" w14:textId="63DEF574" w:rsidR="00294879" w:rsidRPr="00294879" w:rsidRDefault="00294879" w:rsidP="00294879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 w:rsidRPr="00294879">
        <w:rPr>
          <w:color w:val="0070C0"/>
          <w:sz w:val="28"/>
          <w:szCs w:val="28"/>
        </w:rPr>
        <w:t>Recognizing Different Types of Content</w:t>
      </w:r>
    </w:p>
    <w:p w14:paraId="7B7B545B" w14:textId="62559C09" w:rsidR="00294879" w:rsidRPr="00294879" w:rsidRDefault="00294879" w:rsidP="00294879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 w:rsidRPr="00294879">
        <w:rPr>
          <w:color w:val="0070C0"/>
          <w:sz w:val="28"/>
          <w:szCs w:val="28"/>
        </w:rPr>
        <w:t>Optimizing Textual Page Elements</w:t>
      </w:r>
    </w:p>
    <w:p w14:paraId="094FEAF3" w14:textId="790EFA83" w:rsidR="00294879" w:rsidRPr="00294879" w:rsidRDefault="00294879" w:rsidP="00294879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 w:rsidRPr="00294879">
        <w:rPr>
          <w:color w:val="0070C0"/>
          <w:sz w:val="28"/>
          <w:szCs w:val="28"/>
        </w:rPr>
        <w:t>Optimizing Non-text Components of a webpage</w:t>
      </w:r>
    </w:p>
    <w:p w14:paraId="4EAD67F4" w14:textId="260D2FA4" w:rsidR="00294879" w:rsidRPr="00294879" w:rsidRDefault="00294879" w:rsidP="00294879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 w:rsidRPr="00294879">
        <w:rPr>
          <w:color w:val="0070C0"/>
          <w:sz w:val="28"/>
          <w:szCs w:val="28"/>
        </w:rPr>
        <w:t>Analyzing Content Quality</w:t>
      </w:r>
    </w:p>
    <w:p w14:paraId="62E95ED9" w14:textId="64AB8A48" w:rsidR="00294879" w:rsidRPr="00294879" w:rsidRDefault="00294879" w:rsidP="00294879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 w:rsidRPr="00294879">
        <w:rPr>
          <w:color w:val="0070C0"/>
          <w:sz w:val="28"/>
          <w:szCs w:val="28"/>
        </w:rPr>
        <w:t>Exploring the benefits of user-generated content</w:t>
      </w:r>
    </w:p>
    <w:p w14:paraId="23E4DF9F" w14:textId="643BB048" w:rsidR="00294879" w:rsidRDefault="00294879" w:rsidP="00294879">
      <w:pPr>
        <w:pStyle w:val="ListParagraph"/>
        <w:numPr>
          <w:ilvl w:val="0"/>
          <w:numId w:val="16"/>
        </w:numPr>
        <w:rPr>
          <w:color w:val="0070C0"/>
          <w:sz w:val="28"/>
          <w:szCs w:val="28"/>
        </w:rPr>
      </w:pPr>
      <w:r w:rsidRPr="00294879">
        <w:rPr>
          <w:color w:val="0070C0"/>
          <w:sz w:val="28"/>
          <w:szCs w:val="28"/>
        </w:rPr>
        <w:t>Optimizing for Personalized search</w:t>
      </w:r>
    </w:p>
    <w:p w14:paraId="60E69B7D" w14:textId="77777777" w:rsidR="00294879" w:rsidRPr="00294879" w:rsidRDefault="00294879" w:rsidP="00294879">
      <w:pPr>
        <w:pStyle w:val="ListParagraph"/>
        <w:ind w:left="1350"/>
        <w:rPr>
          <w:color w:val="0070C0"/>
          <w:sz w:val="28"/>
          <w:szCs w:val="28"/>
        </w:rPr>
      </w:pPr>
    </w:p>
    <w:p w14:paraId="4E280CFC" w14:textId="77777777" w:rsidR="00294879" w:rsidRPr="00294879" w:rsidRDefault="00294879" w:rsidP="00294879">
      <w:pPr>
        <w:pStyle w:val="ListParagraph"/>
        <w:ind w:left="1350"/>
        <w:rPr>
          <w:sz w:val="28"/>
          <w:szCs w:val="28"/>
        </w:rPr>
      </w:pPr>
    </w:p>
    <w:p w14:paraId="782FE105" w14:textId="19847EF1" w:rsidR="00FF72D4" w:rsidRPr="00294879" w:rsidRDefault="00FF72D4" w:rsidP="0029487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94879">
        <w:rPr>
          <w:sz w:val="28"/>
          <w:szCs w:val="28"/>
        </w:rPr>
        <w:lastRenderedPageBreak/>
        <w:t>Content Optimization: Technical SEO</w:t>
      </w:r>
      <w:bookmarkStart w:id="0" w:name="_GoBack"/>
      <w:bookmarkEnd w:id="0"/>
    </w:p>
    <w:p w14:paraId="093233ED" w14:textId="0459D868" w:rsidR="00FF72D4" w:rsidRDefault="00FF72D4" w:rsidP="00FF72D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Long-Term Content Planning</w:t>
      </w:r>
    </w:p>
    <w:p w14:paraId="05CFADA1" w14:textId="095D730E" w:rsidR="00FF72D4" w:rsidRDefault="00FF72D4" w:rsidP="00FF72D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Link-Building Strategies</w:t>
      </w:r>
    </w:p>
    <w:p w14:paraId="6113895F" w14:textId="4B928B89" w:rsidR="00FF72D4" w:rsidRDefault="00FF72D4" w:rsidP="00FF72D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Measuring SEO Effectiveness</w:t>
      </w:r>
    </w:p>
    <w:p w14:paraId="4FFFD418" w14:textId="7315A5DE" w:rsidR="00FF72D4" w:rsidRDefault="00FF72D4" w:rsidP="00FF72D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SEO for Ecommerce</w:t>
      </w:r>
    </w:p>
    <w:p w14:paraId="20892D63" w14:textId="115F6457" w:rsidR="00FF72D4" w:rsidRDefault="00FF72D4" w:rsidP="00FF72D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Leveraging Local SEO</w:t>
      </w:r>
    </w:p>
    <w:p w14:paraId="1399113C" w14:textId="72909A62" w:rsidR="00FF72D4" w:rsidRDefault="00FF72D4" w:rsidP="00FF72D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Mobile SEO</w:t>
      </w:r>
    </w:p>
    <w:p w14:paraId="2DD2763F" w14:textId="77777777" w:rsidR="00FF72D4" w:rsidRPr="00FF72D4" w:rsidRDefault="00FF72D4" w:rsidP="00FF72D4">
      <w:pPr>
        <w:rPr>
          <w:sz w:val="28"/>
          <w:szCs w:val="28"/>
        </w:rPr>
      </w:pPr>
    </w:p>
    <w:p w14:paraId="03F72885" w14:textId="77777777" w:rsidR="00FF72D4" w:rsidRDefault="00FF72D4"/>
    <w:p w14:paraId="3BDA3AE0" w14:textId="77777777" w:rsidR="00FF72D4" w:rsidRDefault="00FF72D4"/>
    <w:p w14:paraId="3E1184EF" w14:textId="77777777" w:rsidR="00FF72D4" w:rsidRDefault="00FF72D4"/>
    <w:p w14:paraId="41258B55" w14:textId="77777777" w:rsidR="00FF72D4" w:rsidRDefault="00FF72D4"/>
    <w:p w14:paraId="585F12CB" w14:textId="77777777" w:rsidR="00FF72D4" w:rsidRDefault="00FF72D4"/>
    <w:p w14:paraId="5260EA8F" w14:textId="77777777" w:rsidR="00FF72D4" w:rsidRDefault="00FF72D4"/>
    <w:p w14:paraId="6B13509B" w14:textId="77777777" w:rsidR="00FF72D4" w:rsidRDefault="00FF72D4"/>
    <w:sectPr w:rsidR="00FF72D4" w:rsidSect="000F4321">
      <w:headerReference w:type="default" r:id="rId7"/>
      <w:footerReference w:type="default" r:id="rId8"/>
      <w:headerReference w:type="first" r:id="rId9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97FDC" w14:textId="77777777" w:rsidR="00FF72D4" w:rsidRDefault="00FF72D4">
      <w:r>
        <w:separator/>
      </w:r>
    </w:p>
  </w:endnote>
  <w:endnote w:type="continuationSeparator" w:id="0">
    <w:p w14:paraId="1F491033" w14:textId="77777777" w:rsidR="00FF72D4" w:rsidRDefault="00FF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BAC14" w14:textId="77777777"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672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9B5C6" w14:textId="77777777" w:rsidR="00FF72D4" w:rsidRDefault="00FF72D4">
      <w:r>
        <w:separator/>
      </w:r>
    </w:p>
  </w:footnote>
  <w:footnote w:type="continuationSeparator" w:id="0">
    <w:p w14:paraId="3A89B5C7" w14:textId="77777777" w:rsidR="00FF72D4" w:rsidRDefault="00FF7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D8120" w14:textId="77777777" w:rsidR="00AE6722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E574EBB" wp14:editId="26745A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4CC87093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B3092" w14:textId="77777777" w:rsidR="000F4321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8D17E88" wp14:editId="77EFFCF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49C60880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C86437"/>
    <w:multiLevelType w:val="hybridMultilevel"/>
    <w:tmpl w:val="1B284432"/>
    <w:lvl w:ilvl="0" w:tplc="50AAEBC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57AB4"/>
    <w:multiLevelType w:val="hybridMultilevel"/>
    <w:tmpl w:val="619628F6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3C8A2C8F"/>
    <w:multiLevelType w:val="hybridMultilevel"/>
    <w:tmpl w:val="4F36366A"/>
    <w:lvl w:ilvl="0" w:tplc="04090017">
      <w:start w:val="1"/>
      <w:numFmt w:val="lowerLetter"/>
      <w:lvlText w:val="%1)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4DC70992"/>
    <w:multiLevelType w:val="hybridMultilevel"/>
    <w:tmpl w:val="D460224E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69CD2BF5"/>
    <w:multiLevelType w:val="hybridMultilevel"/>
    <w:tmpl w:val="110AFF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86211F"/>
    <w:multiLevelType w:val="hybridMultilevel"/>
    <w:tmpl w:val="9F08A25E"/>
    <w:lvl w:ilvl="0" w:tplc="04090017">
      <w:start w:val="1"/>
      <w:numFmt w:val="lowerLetter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11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D4"/>
    <w:rsid w:val="00046F37"/>
    <w:rsid w:val="000E7423"/>
    <w:rsid w:val="000F4321"/>
    <w:rsid w:val="00111C8E"/>
    <w:rsid w:val="00130A2E"/>
    <w:rsid w:val="00135616"/>
    <w:rsid w:val="00160773"/>
    <w:rsid w:val="001F2262"/>
    <w:rsid w:val="00284877"/>
    <w:rsid w:val="00294879"/>
    <w:rsid w:val="002E4ED3"/>
    <w:rsid w:val="002F17C9"/>
    <w:rsid w:val="00324C5F"/>
    <w:rsid w:val="00334F3E"/>
    <w:rsid w:val="00395155"/>
    <w:rsid w:val="003F097A"/>
    <w:rsid w:val="00490572"/>
    <w:rsid w:val="004C1E4D"/>
    <w:rsid w:val="004E28BA"/>
    <w:rsid w:val="004F2B02"/>
    <w:rsid w:val="004F2FD2"/>
    <w:rsid w:val="00623FDC"/>
    <w:rsid w:val="00672757"/>
    <w:rsid w:val="006F21FC"/>
    <w:rsid w:val="00715E1E"/>
    <w:rsid w:val="00721739"/>
    <w:rsid w:val="00792628"/>
    <w:rsid w:val="00801993"/>
    <w:rsid w:val="008907DC"/>
    <w:rsid w:val="00890A59"/>
    <w:rsid w:val="008E7FB4"/>
    <w:rsid w:val="00912A2D"/>
    <w:rsid w:val="00917A2B"/>
    <w:rsid w:val="0096361D"/>
    <w:rsid w:val="009C4C28"/>
    <w:rsid w:val="009C53F6"/>
    <w:rsid w:val="00A23B13"/>
    <w:rsid w:val="00A7095B"/>
    <w:rsid w:val="00A7193C"/>
    <w:rsid w:val="00AE6722"/>
    <w:rsid w:val="00B24397"/>
    <w:rsid w:val="00BE2983"/>
    <w:rsid w:val="00C07F35"/>
    <w:rsid w:val="00C26138"/>
    <w:rsid w:val="00C32C4E"/>
    <w:rsid w:val="00CE207E"/>
    <w:rsid w:val="00D308FD"/>
    <w:rsid w:val="00D42B02"/>
    <w:rsid w:val="00E05C13"/>
    <w:rsid w:val="00ED43CB"/>
    <w:rsid w:val="00ED750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476A5"/>
  <w15:chartTrackingRefBased/>
  <w15:docId w15:val="{E7D8EC70-6474-4EF5-9599-43E7199B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semiHidden/>
    <w:unhideWhenUsed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304128\AppData\Roaming\Microsoft\Templates\Teacher's%20less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A972D3A8DB4FABAB249D7F66443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C24E4-B0EB-4CEB-BC8B-E42BCAC5AB9E}"/>
      </w:docPartPr>
      <w:docPartBody>
        <w:p w:rsidR="00000000" w:rsidRDefault="00F465D3">
          <w:pPr>
            <w:pStyle w:val="F6A972D3A8DB4FABAB249D7F66443AC0"/>
          </w:pPr>
          <w:r>
            <w:t>Lesson Plan</w:t>
          </w:r>
        </w:p>
      </w:docPartBody>
    </w:docPart>
    <w:docPart>
      <w:docPartPr>
        <w:name w:val="3F8EF4E548764D7A92C0C8084B078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49855-18C1-4130-BE9F-885E941061AA}"/>
      </w:docPartPr>
      <w:docPartBody>
        <w:p w:rsidR="00000000" w:rsidRDefault="00F465D3">
          <w:pPr>
            <w:pStyle w:val="3F8EF4E548764D7A92C0C8084B078202"/>
          </w:pPr>
          <w:r>
            <w:rPr>
              <w:iCs/>
            </w:rPr>
            <w:t>Title</w:t>
          </w:r>
        </w:p>
      </w:docPartBody>
    </w:docPart>
    <w:docPart>
      <w:docPartPr>
        <w:name w:val="912E2EE119FE4B1BB657C952BBF79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0E39F-A44F-4546-AA55-5C753CBD7539}"/>
      </w:docPartPr>
      <w:docPartBody>
        <w:p w:rsidR="00000000" w:rsidRDefault="00F465D3">
          <w:pPr>
            <w:pStyle w:val="912E2EE119FE4B1BB657C952BBF7931E"/>
          </w:pPr>
          <w:r>
            <w:t>Enter title</w:t>
          </w:r>
        </w:p>
      </w:docPartBody>
    </w:docPart>
    <w:docPart>
      <w:docPartPr>
        <w:name w:val="4ADAA39A4BD142ED916C42305A7B3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9DBA0-62B6-4AE2-8ED5-AA9A1802C297}"/>
      </w:docPartPr>
      <w:docPartBody>
        <w:p w:rsidR="00000000" w:rsidRDefault="00F465D3">
          <w:pPr>
            <w:pStyle w:val="4ADAA39A4BD142ED916C42305A7B3810"/>
          </w:pPr>
          <w:r>
            <w:rPr>
              <w:iCs/>
            </w:rPr>
            <w:t>Subject</w:t>
          </w:r>
        </w:p>
      </w:docPartBody>
    </w:docPart>
    <w:docPart>
      <w:docPartPr>
        <w:name w:val="9D8A825DCE77447FB795FA26C2633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0B365-3549-4DC7-B7A5-59524E4EE5A9}"/>
      </w:docPartPr>
      <w:docPartBody>
        <w:p w:rsidR="00000000" w:rsidRDefault="00F465D3">
          <w:pPr>
            <w:pStyle w:val="9D8A825DCE77447FB795FA26C2633CC2"/>
          </w:pPr>
          <w:r>
            <w:t>Enter subject</w:t>
          </w:r>
        </w:p>
      </w:docPartBody>
    </w:docPart>
    <w:docPart>
      <w:docPartPr>
        <w:name w:val="A2EF7ECC188F41F7B1EB700E50180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44614-2247-4657-B7EB-60497F05715A}"/>
      </w:docPartPr>
      <w:docPartBody>
        <w:p w:rsidR="00000000" w:rsidRDefault="00F465D3">
          <w:pPr>
            <w:pStyle w:val="A2EF7ECC188F41F7B1EB700E50180B2E"/>
          </w:pPr>
          <w:r w:rsidRPr="00160773">
            <w:t>Author</w:t>
          </w:r>
        </w:p>
      </w:docPartBody>
    </w:docPart>
    <w:docPart>
      <w:docPartPr>
        <w:name w:val="E1D5B76151AB4A61A89CFB76CD971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5D7B0-49A2-4875-93A5-ECDCF8941A6F}"/>
      </w:docPartPr>
      <w:docPartBody>
        <w:p w:rsidR="00000000" w:rsidRDefault="00F465D3">
          <w:pPr>
            <w:pStyle w:val="E1D5B76151AB4A61A89CFB76CD971586"/>
          </w:pPr>
          <w:r>
            <w:t>Enter author</w:t>
          </w:r>
        </w:p>
      </w:docPartBody>
    </w:docPart>
    <w:docPart>
      <w:docPartPr>
        <w:name w:val="8982B46E72B24ECC87DAECB80D00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F8675-2486-486F-9B88-C42C0E9A92E1}"/>
      </w:docPartPr>
      <w:docPartBody>
        <w:p w:rsidR="00000000" w:rsidRDefault="00F465D3">
          <w:pPr>
            <w:pStyle w:val="8982B46E72B24ECC87DAECB80D002D0F"/>
          </w:pPr>
          <w:r>
            <w:rPr>
              <w:iCs/>
            </w:rPr>
            <w:t>Grade level</w:t>
          </w:r>
        </w:p>
      </w:docPartBody>
    </w:docPart>
    <w:docPart>
      <w:docPartPr>
        <w:name w:val="1684B6C76BE1416B9F2DF11F120F7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7B481-D4E8-40D3-AED7-2911F88098CF}"/>
      </w:docPartPr>
      <w:docPartBody>
        <w:p w:rsidR="00000000" w:rsidRDefault="00F465D3">
          <w:pPr>
            <w:pStyle w:val="1684B6C76BE1416B9F2DF11F120F7CAA"/>
          </w:pPr>
          <w:r>
            <w:t>Enter grade level</w:t>
          </w:r>
        </w:p>
      </w:docPartBody>
    </w:docPart>
    <w:docPart>
      <w:docPartPr>
        <w:name w:val="7C2EA5A0FDCE4C3097780B5C67C4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C606-8C24-4FC7-AF42-888FC2496E37}"/>
      </w:docPartPr>
      <w:docPartBody>
        <w:p w:rsidR="00000000" w:rsidRDefault="00F465D3">
          <w:pPr>
            <w:pStyle w:val="7C2EA5A0FDCE4C3097780B5C67C4510A"/>
          </w:pPr>
          <w:r>
            <w:rPr>
              <w:iCs/>
            </w:rPr>
            <w:t>Time duration</w:t>
          </w:r>
        </w:p>
      </w:docPartBody>
    </w:docPart>
    <w:docPart>
      <w:docPartPr>
        <w:name w:val="476967781C2F4A53863F2B6D5BD9D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1FF54-70D4-44CE-9A81-5DF60B9196C5}"/>
      </w:docPartPr>
      <w:docPartBody>
        <w:p w:rsidR="00000000" w:rsidRDefault="00F465D3">
          <w:pPr>
            <w:pStyle w:val="476967781C2F4A53863F2B6D5BD9DE92"/>
          </w:pPr>
          <w:r>
            <w:t>Enter time duration</w:t>
          </w:r>
        </w:p>
      </w:docPartBody>
    </w:docPart>
    <w:docPart>
      <w:docPartPr>
        <w:name w:val="46AB553A69C64DC8A6A6C35826787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7C947-31AA-45AB-8982-9C46C6A0BFCE}"/>
      </w:docPartPr>
      <w:docPartBody>
        <w:p w:rsidR="00000000" w:rsidRDefault="00F465D3">
          <w:pPr>
            <w:pStyle w:val="46AB553A69C64DC8A6A6C358267879B6"/>
          </w:pPr>
          <w:r>
            <w:rPr>
              <w:iCs/>
            </w:rPr>
            <w:t>Overview</w:t>
          </w:r>
        </w:p>
      </w:docPartBody>
    </w:docPart>
    <w:docPart>
      <w:docPartPr>
        <w:name w:val="BFA52A184B994220BCC803DDBAFE8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A405F-AD1D-4262-9742-BF92863FA487}"/>
      </w:docPartPr>
      <w:docPartBody>
        <w:p w:rsidR="00000000" w:rsidRDefault="00F465D3">
          <w:pPr>
            <w:pStyle w:val="BFA52A184B994220BCC803DDBAFE8AA0"/>
          </w:pPr>
          <w:r>
            <w:t>Enter overview</w:t>
          </w:r>
        </w:p>
      </w:docPartBody>
    </w:docPart>
    <w:docPart>
      <w:docPartPr>
        <w:name w:val="8F430078BFB246EA803F1B3C10E98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64407-458C-4EA2-814E-C85719B6609E}"/>
      </w:docPartPr>
      <w:docPartBody>
        <w:p w:rsidR="00000000" w:rsidRDefault="00F465D3">
          <w:pPr>
            <w:pStyle w:val="8F430078BFB246EA803F1B3C10E98168"/>
          </w:pPr>
          <w:r>
            <w:rPr>
              <w:iCs/>
            </w:rPr>
            <w:t>Objective</w:t>
          </w:r>
        </w:p>
      </w:docPartBody>
    </w:docPart>
    <w:docPart>
      <w:docPartPr>
        <w:name w:val="AC5C65A8300547D79878272A1EC6B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2C182-E5A7-4AF5-9E8B-41C32D14FEE6}"/>
      </w:docPartPr>
      <w:docPartBody>
        <w:p w:rsidR="00000000" w:rsidRDefault="00F465D3">
          <w:pPr>
            <w:pStyle w:val="AC5C65A8300547D79878272A1EC6B18B"/>
          </w:pPr>
          <w:r>
            <w:t>Enter objective</w:t>
          </w:r>
        </w:p>
      </w:docPartBody>
    </w:docPart>
    <w:docPart>
      <w:docPartPr>
        <w:name w:val="B2FCEB596DB3470E84B8722935112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4760A-FD6C-4CFA-904B-ADC7C5B1D7D7}"/>
      </w:docPartPr>
      <w:docPartBody>
        <w:p w:rsidR="00000000" w:rsidRDefault="00F465D3">
          <w:pPr>
            <w:pStyle w:val="B2FCEB596DB3470E84B872293511299A"/>
          </w:pPr>
          <w:r>
            <w:rPr>
              <w:iCs/>
            </w:rPr>
            <w:t>Materials</w:t>
          </w:r>
        </w:p>
      </w:docPartBody>
    </w:docPart>
    <w:docPart>
      <w:docPartPr>
        <w:name w:val="B6A80B2D48DE41B69478AE033F4C6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7B7B5-0997-469E-B6C5-BE8037DC71AF}"/>
      </w:docPartPr>
      <w:docPartBody>
        <w:p w:rsidR="00000000" w:rsidRDefault="00F465D3">
          <w:pPr>
            <w:pStyle w:val="B6A80B2D48DE41B69478AE033F4C606E"/>
          </w:pPr>
          <w:r>
            <w:t>Enter materials</w:t>
          </w:r>
        </w:p>
      </w:docPartBody>
    </w:docPart>
    <w:docPart>
      <w:docPartPr>
        <w:name w:val="FA6E8D5A4C394946B36F1203953E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26D0F-8CD5-415B-8299-036E11D35C04}"/>
      </w:docPartPr>
      <w:docPartBody>
        <w:p w:rsidR="00000000" w:rsidRDefault="00F465D3">
          <w:pPr>
            <w:pStyle w:val="FA6E8D5A4C394946B36F1203953E58C5"/>
          </w:pPr>
          <w:r>
            <w:rPr>
              <w:iCs/>
            </w:rPr>
            <w:t>Activities and procedures</w:t>
          </w:r>
        </w:p>
      </w:docPartBody>
    </w:docPart>
    <w:docPart>
      <w:docPartPr>
        <w:name w:val="FA26767422B049AA88A5D2ACA8EAB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3701E-812D-4BE6-8802-71A71F77C6CD}"/>
      </w:docPartPr>
      <w:docPartBody>
        <w:p w:rsidR="00000000" w:rsidRDefault="00F465D3">
          <w:pPr>
            <w:pStyle w:val="FA26767422B049AA88A5D2ACA8EABE1D"/>
          </w:pPr>
          <w:r>
            <w:t>Enter activities and procedures</w:t>
          </w:r>
        </w:p>
      </w:docPartBody>
    </w:docPart>
    <w:docPart>
      <w:docPartPr>
        <w:name w:val="1AEDC8E74B9C4659BB1CA7D318629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3D2D7-F73E-4F03-AA8C-C966E88B7B0B}"/>
      </w:docPartPr>
      <w:docPartBody>
        <w:p w:rsidR="00000000" w:rsidRDefault="00F465D3">
          <w:pPr>
            <w:pStyle w:val="1AEDC8E74B9C4659BB1CA7D31862973A"/>
          </w:pPr>
          <w:r>
            <w:rPr>
              <w:iCs/>
            </w:rPr>
            <w:t>Conclusions</w:t>
          </w:r>
        </w:p>
      </w:docPartBody>
    </w:docPart>
    <w:docPart>
      <w:docPartPr>
        <w:name w:val="1C324A1672E84BD59B3EE3828CA40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90B88-D3B2-4DFA-804C-8B5CE042102D}"/>
      </w:docPartPr>
      <w:docPartBody>
        <w:p w:rsidR="00000000" w:rsidRDefault="00F465D3">
          <w:pPr>
            <w:pStyle w:val="1C324A1672E84BD59B3EE3828CA40F2C"/>
          </w:pPr>
          <w:r>
            <w:t>Enter conclusions</w:t>
          </w:r>
        </w:p>
      </w:docPartBody>
    </w:docPart>
    <w:docPart>
      <w:docPartPr>
        <w:name w:val="60B8A5A5ED6849078CC76F350546E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555D-EC18-4030-B751-F2580A2E5D72}"/>
      </w:docPartPr>
      <w:docPartBody>
        <w:p w:rsidR="00000000" w:rsidRDefault="00F465D3">
          <w:pPr>
            <w:pStyle w:val="60B8A5A5ED6849078CC76F350546E220"/>
          </w:pPr>
          <w:r>
            <w:rPr>
              <w:iCs/>
            </w:rPr>
            <w:t>Extra credit</w:t>
          </w:r>
        </w:p>
      </w:docPartBody>
    </w:docPart>
    <w:docPart>
      <w:docPartPr>
        <w:name w:val="6A56CC10F83E437A8CDE23A953740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840C5-4802-4EC3-85FA-AA1968C0FD63}"/>
      </w:docPartPr>
      <w:docPartBody>
        <w:p w:rsidR="00000000" w:rsidRDefault="00F465D3">
          <w:pPr>
            <w:pStyle w:val="6A56CC10F83E437A8CDE23A9537405AE"/>
          </w:pPr>
          <w:r>
            <w:t>Enter extra credit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972D3A8DB4FABAB249D7F66443AC0">
    <w:name w:val="F6A972D3A8DB4FABAB249D7F66443AC0"/>
  </w:style>
  <w:style w:type="paragraph" w:customStyle="1" w:styleId="3F8EF4E548764D7A92C0C8084B078202">
    <w:name w:val="3F8EF4E548764D7A92C0C8084B078202"/>
  </w:style>
  <w:style w:type="paragraph" w:customStyle="1" w:styleId="912E2EE119FE4B1BB657C952BBF7931E">
    <w:name w:val="912E2EE119FE4B1BB657C952BBF7931E"/>
  </w:style>
  <w:style w:type="paragraph" w:customStyle="1" w:styleId="4ADAA39A4BD142ED916C42305A7B3810">
    <w:name w:val="4ADAA39A4BD142ED916C42305A7B3810"/>
  </w:style>
  <w:style w:type="paragraph" w:customStyle="1" w:styleId="9D8A825DCE77447FB795FA26C2633CC2">
    <w:name w:val="9D8A825DCE77447FB795FA26C2633CC2"/>
  </w:style>
  <w:style w:type="paragraph" w:customStyle="1" w:styleId="A2EF7ECC188F41F7B1EB700E50180B2E">
    <w:name w:val="A2EF7ECC188F41F7B1EB700E50180B2E"/>
  </w:style>
  <w:style w:type="paragraph" w:customStyle="1" w:styleId="E1D5B76151AB4A61A89CFB76CD971586">
    <w:name w:val="E1D5B76151AB4A61A89CFB76CD971586"/>
  </w:style>
  <w:style w:type="paragraph" w:customStyle="1" w:styleId="8982B46E72B24ECC87DAECB80D002D0F">
    <w:name w:val="8982B46E72B24ECC87DAECB80D002D0F"/>
  </w:style>
  <w:style w:type="paragraph" w:customStyle="1" w:styleId="1684B6C76BE1416B9F2DF11F120F7CAA">
    <w:name w:val="1684B6C76BE1416B9F2DF11F120F7CAA"/>
  </w:style>
  <w:style w:type="paragraph" w:customStyle="1" w:styleId="7C2EA5A0FDCE4C3097780B5C67C4510A">
    <w:name w:val="7C2EA5A0FDCE4C3097780B5C67C4510A"/>
  </w:style>
  <w:style w:type="paragraph" w:customStyle="1" w:styleId="476967781C2F4A53863F2B6D5BD9DE92">
    <w:name w:val="476967781C2F4A53863F2B6D5BD9DE92"/>
  </w:style>
  <w:style w:type="paragraph" w:customStyle="1" w:styleId="46AB553A69C64DC8A6A6C358267879B6">
    <w:name w:val="46AB553A69C64DC8A6A6C358267879B6"/>
  </w:style>
  <w:style w:type="paragraph" w:customStyle="1" w:styleId="BFA52A184B994220BCC803DDBAFE8AA0">
    <w:name w:val="BFA52A184B994220BCC803DDBAFE8AA0"/>
  </w:style>
  <w:style w:type="paragraph" w:customStyle="1" w:styleId="8F430078BFB246EA803F1B3C10E98168">
    <w:name w:val="8F430078BFB246EA803F1B3C10E98168"/>
  </w:style>
  <w:style w:type="paragraph" w:customStyle="1" w:styleId="AC5C65A8300547D79878272A1EC6B18B">
    <w:name w:val="AC5C65A8300547D79878272A1EC6B18B"/>
  </w:style>
  <w:style w:type="paragraph" w:customStyle="1" w:styleId="B2FCEB596DB3470E84B872293511299A">
    <w:name w:val="B2FCEB596DB3470E84B872293511299A"/>
  </w:style>
  <w:style w:type="paragraph" w:customStyle="1" w:styleId="B6A80B2D48DE41B69478AE033F4C606E">
    <w:name w:val="B6A80B2D48DE41B69478AE033F4C606E"/>
  </w:style>
  <w:style w:type="paragraph" w:customStyle="1" w:styleId="FA6E8D5A4C394946B36F1203953E58C5">
    <w:name w:val="FA6E8D5A4C394946B36F1203953E58C5"/>
  </w:style>
  <w:style w:type="paragraph" w:customStyle="1" w:styleId="FA26767422B049AA88A5D2ACA8EABE1D">
    <w:name w:val="FA26767422B049AA88A5D2ACA8EABE1D"/>
  </w:style>
  <w:style w:type="paragraph" w:customStyle="1" w:styleId="1AEDC8E74B9C4659BB1CA7D31862973A">
    <w:name w:val="1AEDC8E74B9C4659BB1CA7D31862973A"/>
  </w:style>
  <w:style w:type="paragraph" w:customStyle="1" w:styleId="1C324A1672E84BD59B3EE3828CA40F2C">
    <w:name w:val="1C324A1672E84BD59B3EE3828CA40F2C"/>
  </w:style>
  <w:style w:type="paragraph" w:customStyle="1" w:styleId="60B8A5A5ED6849078CC76F350546E220">
    <w:name w:val="60B8A5A5ED6849078CC76F350546E220"/>
  </w:style>
  <w:style w:type="paragraph" w:customStyle="1" w:styleId="6A56CC10F83E437A8CDE23A9537405AE">
    <w:name w:val="6A56CC10F83E437A8CDE23A953740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</Template>
  <TotalTime>25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ISHRAT REZA</dc:creator>
  <cp:lastModifiedBy>ISHRAT REZA</cp:lastModifiedBy>
  <cp:revision>1</cp:revision>
  <dcterms:created xsi:type="dcterms:W3CDTF">2020-01-22T07:06:00Z</dcterms:created>
  <dcterms:modified xsi:type="dcterms:W3CDTF">2020-01-22T07:31:00Z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